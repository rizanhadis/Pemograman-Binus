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41CDBD8C" w:rsidR="000035F9" w:rsidRPr="00434074" w:rsidRDefault="00FD45ED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Exercise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 xml:space="preserve">– </w:t>
            </w:r>
            <w:r>
              <w:rPr>
                <w:rFonts w:ascii="Arial" w:hAnsi="Arial" w:cs="Arial"/>
                <w:b/>
                <w:sz w:val="32"/>
              </w:rPr>
              <w:t>Session XX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E541FDD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DBEC" w14:textId="77777777" w:rsidR="00FD45ED" w:rsidRDefault="00FD45ED" w:rsidP="00FD45ED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A613C9">
              <w:rPr>
                <w:rFonts w:ascii="Arial Narrow" w:hAnsi="Arial Narrow" w:cs="Tahoma"/>
                <w:sz w:val="36"/>
              </w:rPr>
              <w:t>ISYS6898003</w:t>
            </w:r>
          </w:p>
          <w:p w14:paraId="36656A16" w14:textId="1EA2E7B2" w:rsidR="000035F9" w:rsidRPr="00876A58" w:rsidRDefault="00FD45ED" w:rsidP="00FD45ED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A613C9">
              <w:rPr>
                <w:rFonts w:ascii="Arial Narrow" w:hAnsi="Arial Narrow" w:cs="Tahoma"/>
                <w:sz w:val="36"/>
              </w:rPr>
              <w:t>Algorithm and Programming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9469F90" w:rsidR="000035F9" w:rsidRPr="006B7267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A52E65">
              <w:rPr>
                <w:rFonts w:ascii="Arial" w:hAnsi="Arial" w:cs="Arial"/>
                <w:iCs/>
                <w:sz w:val="20"/>
                <w:szCs w:val="20"/>
              </w:rPr>
              <w:t>2024</w:t>
            </w:r>
            <w:r w:rsidR="006B7267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A52E65">
              <w:rPr>
                <w:rFonts w:ascii="Arial" w:hAnsi="Arial" w:cs="Arial"/>
                <w:iCs/>
                <w:sz w:val="20"/>
                <w:szCs w:val="20"/>
              </w:rPr>
              <w:t>2025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4BB5B5E4" w14:textId="4302D5DE" w:rsidR="00D43382" w:rsidRDefault="00FD45ED" w:rsidP="00FD45ED">
      <w:pPr>
        <w:spacing w:line="360" w:lineRule="auto"/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7C1891">
        <w:rPr>
          <w:b/>
          <w:bCs/>
        </w:rPr>
        <w:t xml:space="preserve">Muhammad </w:t>
      </w:r>
      <w:proofErr w:type="spellStart"/>
      <w:r w:rsidR="007C1891">
        <w:rPr>
          <w:b/>
          <w:bCs/>
        </w:rPr>
        <w:t>Rizan</w:t>
      </w:r>
      <w:proofErr w:type="spellEnd"/>
      <w:r w:rsidR="007C1891">
        <w:rPr>
          <w:b/>
          <w:bCs/>
        </w:rPr>
        <w:t xml:space="preserve"> R</w:t>
      </w:r>
    </w:p>
    <w:p w14:paraId="652DCE7E" w14:textId="2E7DA51A" w:rsidR="00FD45ED" w:rsidRDefault="00FD45ED" w:rsidP="00FD45ED">
      <w:pPr>
        <w:spacing w:line="360" w:lineRule="auto"/>
        <w:rPr>
          <w:b/>
          <w:bCs/>
        </w:rPr>
      </w:pPr>
      <w:r>
        <w:rPr>
          <w:b/>
          <w:bCs/>
        </w:rPr>
        <w:t>Student ID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7C1891">
        <w:rPr>
          <w:b/>
          <w:bCs/>
        </w:rPr>
        <w:t>2802485965</w:t>
      </w:r>
    </w:p>
    <w:p w14:paraId="1359CC54" w14:textId="5AF3E1D6" w:rsidR="00FD45ED" w:rsidRDefault="00FD45ED" w:rsidP="00FD45ED">
      <w:pPr>
        <w:spacing w:line="360" w:lineRule="auto"/>
        <w:rPr>
          <w:b/>
          <w:bCs/>
        </w:rPr>
      </w:pPr>
      <w:r>
        <w:rPr>
          <w:b/>
          <w:bCs/>
        </w:rPr>
        <w:t xml:space="preserve">LAB Class </w:t>
      </w:r>
      <w:commentRangeStart w:id="0"/>
      <w:r>
        <w:rPr>
          <w:b/>
          <w:bCs/>
        </w:rPr>
        <w:t>Code</w:t>
      </w:r>
      <w:commentRangeEnd w:id="0"/>
      <w:r>
        <w:rPr>
          <w:rStyle w:val="CommentReference"/>
        </w:rPr>
        <w:commentReference w:id="0"/>
      </w:r>
      <w:r>
        <w:rPr>
          <w:b/>
          <w:bCs/>
        </w:rPr>
        <w:tab/>
        <w:t xml:space="preserve">: </w:t>
      </w:r>
      <w:r w:rsidR="007C1891">
        <w:rPr>
          <w:b/>
          <w:bCs/>
        </w:rPr>
        <w:t>LC-81</w:t>
      </w:r>
    </w:p>
    <w:p w14:paraId="49EC2F5B" w14:textId="77777777" w:rsidR="00FD45ED" w:rsidRDefault="00FD45ED" w:rsidP="00FD45ED">
      <w:pPr>
        <w:spacing w:line="360" w:lineRule="auto"/>
        <w:rPr>
          <w:b/>
          <w:bCs/>
        </w:rPr>
      </w:pPr>
    </w:p>
    <w:p w14:paraId="18A6F881" w14:textId="6011D048" w:rsidR="0029231C" w:rsidRDefault="0029231C" w:rsidP="00FD45ED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Sertakan</w:t>
      </w:r>
      <w:proofErr w:type="spellEnd"/>
      <w:r>
        <w:rPr>
          <w:b/>
          <w:bCs/>
        </w:rPr>
        <w:t xml:space="preserve"> screenshot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potongan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running program yang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dibuat</w:t>
      </w:r>
      <w:proofErr w:type="spellEnd"/>
      <w:r>
        <w:rPr>
          <w:b/>
          <w:bCs/>
        </w:rPr>
        <w:t>.</w:t>
      </w:r>
    </w:p>
    <w:p w14:paraId="5D0F5414" w14:textId="425D8EE8" w:rsidR="00FD45ED" w:rsidRDefault="00FD45ED" w:rsidP="00FD45E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b/>
          <w:bCs/>
        </w:rPr>
      </w:pPr>
      <w:r>
        <w:rPr>
          <w:b/>
          <w:bCs/>
        </w:rPr>
        <w:t>Exercise 1</w:t>
      </w:r>
    </w:p>
    <w:p w14:paraId="26772D43" w14:textId="385495B9" w:rsidR="00FD45ED" w:rsidRPr="00FD45ED" w:rsidRDefault="007C1891" w:rsidP="00FD45ED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20009E8B" wp14:editId="4286ADAB">
            <wp:extent cx="6280785" cy="4077335"/>
            <wp:effectExtent l="0" t="0" r="5715" b="0"/>
            <wp:docPr id="1011810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10218" name="Picture 10118102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163C" w14:textId="77777777" w:rsidR="00FD45ED" w:rsidRDefault="00FD45ED" w:rsidP="00FD45ED">
      <w:pPr>
        <w:pStyle w:val="ListParagraph"/>
        <w:spacing w:line="360" w:lineRule="auto"/>
        <w:ind w:left="426"/>
        <w:rPr>
          <w:b/>
          <w:bCs/>
        </w:rPr>
      </w:pPr>
    </w:p>
    <w:p w14:paraId="2C0B1BB6" w14:textId="75BB50ED" w:rsidR="00FD45ED" w:rsidRDefault="00FD45ED" w:rsidP="00FD45E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b/>
          <w:bCs/>
        </w:rPr>
      </w:pPr>
      <w:r>
        <w:rPr>
          <w:b/>
          <w:bCs/>
        </w:rPr>
        <w:t>Exercise 2</w:t>
      </w:r>
    </w:p>
    <w:p w14:paraId="6AEC92FC" w14:textId="2B788D8A" w:rsidR="00FD45ED" w:rsidRPr="00FD45ED" w:rsidRDefault="007C1891" w:rsidP="00FD45ED">
      <w:pPr>
        <w:pStyle w:val="ListParagraph"/>
        <w:spacing w:line="360" w:lineRule="auto"/>
        <w:ind w:left="426"/>
      </w:pPr>
      <w:r>
        <w:rPr>
          <w:noProof/>
        </w:rPr>
        <w:lastRenderedPageBreak/>
        <w:drawing>
          <wp:inline distT="0" distB="0" distL="0" distR="0" wp14:anchorId="4ADAA71F" wp14:editId="73F3E2E3">
            <wp:extent cx="6280785" cy="4749800"/>
            <wp:effectExtent l="0" t="0" r="5715" b="0"/>
            <wp:docPr id="2099263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63029" name="Picture 209926302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4C07" w14:textId="77777777" w:rsidR="00FD45ED" w:rsidRDefault="00FD45ED" w:rsidP="00FD45ED">
      <w:pPr>
        <w:pStyle w:val="ListParagraph"/>
        <w:spacing w:line="360" w:lineRule="auto"/>
        <w:ind w:left="426"/>
        <w:rPr>
          <w:b/>
          <w:bCs/>
        </w:rPr>
      </w:pPr>
    </w:p>
    <w:p w14:paraId="19B9FC6A" w14:textId="69C80926" w:rsidR="00FD45ED" w:rsidRDefault="00FD45ED" w:rsidP="00FD45E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b/>
          <w:bCs/>
        </w:rPr>
      </w:pPr>
      <w:r>
        <w:rPr>
          <w:b/>
          <w:bCs/>
        </w:rPr>
        <w:t>Exercise 3</w:t>
      </w:r>
    </w:p>
    <w:p w14:paraId="47C46118" w14:textId="529B6382" w:rsidR="00FD45ED" w:rsidRPr="00FD45ED" w:rsidRDefault="007C1891" w:rsidP="00FD45ED">
      <w:pPr>
        <w:pStyle w:val="ListParagraph"/>
        <w:spacing w:line="360" w:lineRule="auto"/>
        <w:ind w:left="426"/>
      </w:pPr>
      <w:r>
        <w:rPr>
          <w:noProof/>
        </w:rPr>
        <w:lastRenderedPageBreak/>
        <w:drawing>
          <wp:inline distT="0" distB="0" distL="0" distR="0" wp14:anchorId="2E456278" wp14:editId="5ED38721">
            <wp:extent cx="6280785" cy="6108065"/>
            <wp:effectExtent l="0" t="0" r="5715" b="635"/>
            <wp:docPr id="1561562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62111" name="Picture 15615621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5ED" w:rsidRPr="00FD45ED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ANS WILLIAM CHRISTIANTO WIJAYA" w:date="2025-01-29T20:07:00Z" w:initials="HW">
    <w:p w14:paraId="667195B0" w14:textId="77777777" w:rsidR="00FD45ED" w:rsidRDefault="00FD45ED" w:rsidP="00FD45ED">
      <w:pPr>
        <w:pStyle w:val="CommentText"/>
      </w:pPr>
      <w:r>
        <w:rPr>
          <w:rStyle w:val="CommentReference"/>
        </w:rPr>
        <w:annotationRef/>
      </w:r>
      <w:r>
        <w:t>Example: BA81 / BB82 / BC81 / 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7195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5A353D" w16cex:dateUtc="2025-01-2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7195B0" w16cid:durableId="615A35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E9D34" w14:textId="77777777" w:rsidR="00B16485" w:rsidRDefault="00B16485" w:rsidP="00273E4A">
      <w:r>
        <w:separator/>
      </w:r>
    </w:p>
  </w:endnote>
  <w:endnote w:type="continuationSeparator" w:id="0">
    <w:p w14:paraId="019F5A83" w14:textId="77777777" w:rsidR="00B16485" w:rsidRDefault="00B1648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C7127" w14:textId="77777777" w:rsidR="00B16485" w:rsidRDefault="00B16485" w:rsidP="00273E4A">
      <w:r>
        <w:separator/>
      </w:r>
    </w:p>
  </w:footnote>
  <w:footnote w:type="continuationSeparator" w:id="0">
    <w:p w14:paraId="4C2EC4A6" w14:textId="77777777" w:rsidR="00B16485" w:rsidRDefault="00B1648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CA2250"/>
    <w:multiLevelType w:val="hybridMultilevel"/>
    <w:tmpl w:val="FCA4B6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455716">
    <w:abstractNumId w:val="2"/>
  </w:num>
  <w:num w:numId="2" w16cid:durableId="700859640">
    <w:abstractNumId w:val="10"/>
  </w:num>
  <w:num w:numId="3" w16cid:durableId="1477143253">
    <w:abstractNumId w:val="13"/>
  </w:num>
  <w:num w:numId="4" w16cid:durableId="365524174">
    <w:abstractNumId w:val="11"/>
  </w:num>
  <w:num w:numId="5" w16cid:durableId="818232807">
    <w:abstractNumId w:val="18"/>
  </w:num>
  <w:num w:numId="6" w16cid:durableId="1021666336">
    <w:abstractNumId w:val="12"/>
  </w:num>
  <w:num w:numId="7" w16cid:durableId="936905857">
    <w:abstractNumId w:val="19"/>
  </w:num>
  <w:num w:numId="8" w16cid:durableId="1016274596">
    <w:abstractNumId w:val="0"/>
  </w:num>
  <w:num w:numId="9" w16cid:durableId="1831289634">
    <w:abstractNumId w:val="4"/>
  </w:num>
  <w:num w:numId="10" w16cid:durableId="10167290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5"/>
  </w:num>
  <w:num w:numId="14" w16cid:durableId="846210765">
    <w:abstractNumId w:val="6"/>
  </w:num>
  <w:num w:numId="15" w16cid:durableId="896401814">
    <w:abstractNumId w:val="3"/>
  </w:num>
  <w:num w:numId="16" w16cid:durableId="1473523500">
    <w:abstractNumId w:val="17"/>
  </w:num>
  <w:num w:numId="17" w16cid:durableId="410392399">
    <w:abstractNumId w:val="1"/>
  </w:num>
  <w:num w:numId="18" w16cid:durableId="974529396">
    <w:abstractNumId w:val="14"/>
  </w:num>
  <w:num w:numId="19" w16cid:durableId="2079478833">
    <w:abstractNumId w:val="5"/>
  </w:num>
  <w:num w:numId="20" w16cid:durableId="1228417263">
    <w:abstractNumId w:val="16"/>
  </w:num>
  <w:num w:numId="21" w16cid:durableId="1464230971">
    <w:abstractNumId w:val="9"/>
  </w:num>
  <w:num w:numId="22" w16cid:durableId="261691893">
    <w:abstractNumId w:val="8"/>
  </w:num>
  <w:num w:numId="23" w16cid:durableId="167332805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NS WILLIAM CHRISTIANTO WIJAYA">
    <w15:presenceInfo w15:providerId="AD" w15:userId="S::hans.wijaya003@binus.ac.id::6609f12b-d39e-45a5-9d46-c77f06d448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231C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1562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15327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247E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0628"/>
    <w:rsid w:val="00695DD8"/>
    <w:rsid w:val="006A603D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18FB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891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489"/>
    <w:rsid w:val="009C7801"/>
    <w:rsid w:val="009E2512"/>
    <w:rsid w:val="009E29D9"/>
    <w:rsid w:val="009E7F4A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2E65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6485"/>
    <w:rsid w:val="00B17AD5"/>
    <w:rsid w:val="00B212C7"/>
    <w:rsid w:val="00B2372A"/>
    <w:rsid w:val="00B2491E"/>
    <w:rsid w:val="00B25A20"/>
    <w:rsid w:val="00B30822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45ED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uiPriority w:val="10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0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MUHAMMAD RIZAN RIVALDISYA</cp:lastModifiedBy>
  <cp:revision>2</cp:revision>
  <dcterms:created xsi:type="dcterms:W3CDTF">2025-05-06T13:52:00Z</dcterms:created>
  <dcterms:modified xsi:type="dcterms:W3CDTF">2025-05-06T13:52:00Z</dcterms:modified>
</cp:coreProperties>
</file>